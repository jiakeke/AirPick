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14:paraId="2A08E548" w14:textId="77777777" w:rsidTr="00F86413">
            <w:trPr>
              <w:trHeight w:val="2880"/>
              <w:jc w:val="center"/>
            </w:trPr>
            <w:tc>
              <w:tcPr>
                <w:tcW w:w="5000" w:type="pct"/>
              </w:tcPr>
              <w:p w14:paraId="1BE13708" w14:textId="77777777" w:rsidR="00093BE1" w:rsidRDefault="00093BE1" w:rsidP="00093BE1">
                <w:pPr>
                  <w:pStyle w:val="a8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14:paraId="5D9E5F22" w14:textId="77777777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14:paraId="3250B78D" w14:textId="77777777" w:rsidR="00093BE1" w:rsidRDefault="004E4B27" w:rsidP="00D41AD6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14:paraId="6A2E7CE4" w14:textId="77777777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eastAsia="zh-CN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14:paraId="1FB47D0F" w14:textId="6F14E77D" w:rsidR="00093BE1" w:rsidRDefault="00B23241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AirPick</w:t>
                    </w:r>
                    <w:proofErr w:type="spellEnd"/>
                  </w:p>
                </w:tc>
              </w:sdtContent>
            </w:sdt>
          </w:tr>
          <w:tr w:rsidR="00093BE1" w14:paraId="2DF1B2D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47A2BDE" w14:textId="77777777" w:rsidR="00093BE1" w:rsidRDefault="00093BE1">
                <w:pPr>
                  <w:pStyle w:val="a8"/>
                  <w:jc w:val="center"/>
                </w:pPr>
              </w:p>
            </w:tc>
          </w:tr>
          <w:tr w:rsidR="00093BE1" w14:paraId="07BBE08C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2C670873" w14:textId="057079AA" w:rsidR="00093BE1" w:rsidRDefault="00B23241" w:rsidP="00D41AD6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Qingyun Wang</w:t>
                    </w:r>
                  </w:p>
                </w:tc>
              </w:sdtContent>
            </w:sdt>
          </w:tr>
          <w:tr w:rsidR="00093BE1" w14:paraId="5ED5D65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4-09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4DA21A40" w14:textId="5FE1DE81" w:rsidR="00093BE1" w:rsidRDefault="00B23241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9/5/2024</w:t>
                    </w:r>
                  </w:p>
                </w:tc>
              </w:sdtContent>
            </w:sdt>
          </w:tr>
        </w:tbl>
        <w:p w14:paraId="4C8D1103" w14:textId="77777777" w:rsidR="00093BE1" w:rsidRDefault="00093BE1" w:rsidP="00FA3BE0">
          <w:pPr>
            <w:pStyle w:val="AxureImageParagraph"/>
          </w:pPr>
        </w:p>
        <w:p w14:paraId="5AD28385" w14:textId="77777777" w:rsidR="00093BE1" w:rsidRDefault="00093BE1"/>
        <w:p w14:paraId="590C6094" w14:textId="77777777" w:rsidR="00712696" w:rsidRDefault="00712696"/>
        <w:p w14:paraId="4AE1F0BF" w14:textId="77777777" w:rsidR="00712696" w:rsidRDefault="00712696"/>
        <w:p w14:paraId="58DDA734" w14:textId="77777777" w:rsidR="00712696" w:rsidRDefault="00712696"/>
        <w:p w14:paraId="4A644B3C" w14:textId="77777777" w:rsidR="00712696" w:rsidRDefault="00712696"/>
        <w:p w14:paraId="04A7125E" w14:textId="77777777" w:rsidR="00712696" w:rsidRDefault="00712696"/>
        <w:p w14:paraId="18786443" w14:textId="77777777" w:rsidR="00712696" w:rsidRDefault="00712696"/>
        <w:p w14:paraId="5DAB1616" w14:textId="77777777"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14:paraId="077B293B" w14:textId="77777777"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14:paraId="1AE96ABE" w14:textId="77777777"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14:paraId="07B0B83E" w14:textId="77777777"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14:paraId="2198E55D" w14:textId="77777777"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14:paraId="01A3D52A" w14:textId="77777777" w:rsidR="004144D0" w:rsidRDefault="00634D62" w:rsidP="00536F6D">
      <w:r>
        <w:br w:type="page"/>
      </w:r>
    </w:p>
    <w:p w14:paraId="05355E77" w14:textId="77777777" w:rsidR="00F6165B" w:rsidRDefault="00F6165B">
      <w:pPr>
        <w:sectPr w:rsidR="00F6165B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6B75A32B" w14:textId="77777777" w:rsidR="00F6165B" w:rsidRDefault="00000000">
      <w:pPr>
        <w:pStyle w:val="AxureHeading1"/>
        <w:keepNext/>
      </w:pPr>
      <w:r>
        <w:lastRenderedPageBreak/>
        <w:t>Pages</w:t>
      </w:r>
    </w:p>
    <w:p w14:paraId="1B0186D7" w14:textId="77777777" w:rsidR="00F6165B" w:rsidRDefault="00000000">
      <w:pPr>
        <w:pStyle w:val="AxureHeading2"/>
        <w:keepNext/>
      </w:pPr>
      <w:r>
        <w:t>Page Tree</w:t>
      </w:r>
    </w:p>
    <w:p w14:paraId="249EB502" w14:textId="77777777" w:rsidR="00F6165B" w:rsidRDefault="00000000">
      <w:r>
        <w:t>welcome page</w:t>
      </w:r>
      <w:r>
        <w:br/>
        <w:t>passenger</w:t>
      </w:r>
      <w:r>
        <w:br/>
        <w:t>driver</w:t>
      </w:r>
    </w:p>
    <w:p w14:paraId="7792CB77" w14:textId="77777777" w:rsidR="00F6165B" w:rsidRDefault="00000000">
      <w:pPr>
        <w:pStyle w:val="AxureHeading2"/>
        <w:keepNext/>
      </w:pPr>
      <w:r>
        <w:br w:type="page"/>
      </w:r>
      <w:r>
        <w:lastRenderedPageBreak/>
        <w:t>welcome page</w:t>
      </w:r>
    </w:p>
    <w:p w14:paraId="559487D8" w14:textId="77777777" w:rsidR="00F6165B" w:rsidRDefault="00000000">
      <w:pPr>
        <w:pStyle w:val="AxureHeading3"/>
        <w:keepNext/>
      </w:pPr>
      <w:r>
        <w:t>User Interface</w:t>
      </w:r>
    </w:p>
    <w:p w14:paraId="3E2C4DCC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123318FA" wp14:editId="4D51F04F">
            <wp:extent cx="1019175" cy="7305675"/>
            <wp:effectExtent l="0" t="0" r="0" b="0"/>
            <wp:docPr id="813154343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6D44" w14:textId="77777777" w:rsidR="00F6165B" w:rsidRDefault="00000000">
      <w:pPr>
        <w:pStyle w:val="AxureHeading3"/>
        <w:keepNext/>
      </w:pPr>
      <w:r>
        <w:lastRenderedPageBreak/>
        <w:t>logo</w:t>
      </w:r>
    </w:p>
    <w:p w14:paraId="65B9A198" w14:textId="77777777" w:rsidR="00F6165B" w:rsidRDefault="00000000">
      <w:pPr>
        <w:pStyle w:val="AxureHeading4"/>
        <w:keepNext/>
      </w:pPr>
      <w:r>
        <w:t>State 1</w:t>
      </w:r>
    </w:p>
    <w:p w14:paraId="1D792088" w14:textId="77777777" w:rsidR="00F6165B" w:rsidRDefault="00000000">
      <w:pPr>
        <w:pStyle w:val="AxureHeading4"/>
        <w:keepNext/>
      </w:pPr>
      <w:r>
        <w:t>User Interface</w:t>
      </w:r>
    </w:p>
    <w:p w14:paraId="4AE1D2DA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5B7CD719" wp14:editId="5F54B019">
            <wp:extent cx="762000" cy="381000"/>
            <wp:effectExtent l="0" t="0" r="0" b="0"/>
            <wp:docPr id="1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E00B" w14:textId="77777777" w:rsidR="00F6165B" w:rsidRDefault="00000000">
      <w:pPr>
        <w:pStyle w:val="AxureHeading3"/>
        <w:keepNext/>
      </w:pPr>
      <w:r>
        <w:t>menu close</w:t>
      </w:r>
    </w:p>
    <w:p w14:paraId="7039E095" w14:textId="77777777" w:rsidR="00F6165B" w:rsidRDefault="00000000">
      <w:pPr>
        <w:pStyle w:val="AxureHeading4"/>
        <w:keepNext/>
      </w:pPr>
      <w:r>
        <w:t>close</w:t>
      </w:r>
    </w:p>
    <w:p w14:paraId="7769A51E" w14:textId="77777777" w:rsidR="00F6165B" w:rsidRDefault="00000000">
      <w:pPr>
        <w:pStyle w:val="AxureHeading4"/>
        <w:keepNext/>
      </w:pPr>
      <w:r>
        <w:t>User Interface</w:t>
      </w:r>
    </w:p>
    <w:p w14:paraId="2AF06CCE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4EF49D00" wp14:editId="1937F4C0">
            <wp:extent cx="571500" cy="381000"/>
            <wp:effectExtent l="0" t="0" r="0" b="0"/>
            <wp:docPr id="2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ECE1" w14:textId="77777777" w:rsidR="00F6165B" w:rsidRDefault="00000000">
      <w:pPr>
        <w:pStyle w:val="AxureHeading3"/>
        <w:keepNext/>
      </w:pPr>
      <w:r>
        <w:t>language</w:t>
      </w:r>
    </w:p>
    <w:p w14:paraId="40AE6FF8" w14:textId="77777777" w:rsidR="00F6165B" w:rsidRDefault="00000000">
      <w:pPr>
        <w:pStyle w:val="AxureHeading4"/>
        <w:keepNext/>
      </w:pPr>
      <w:r>
        <w:t>english</w:t>
      </w:r>
    </w:p>
    <w:p w14:paraId="7F0A5D13" w14:textId="77777777" w:rsidR="00F6165B" w:rsidRDefault="00000000">
      <w:pPr>
        <w:pStyle w:val="AxureHeading4"/>
        <w:keepNext/>
      </w:pPr>
      <w:r>
        <w:t>User Interface</w:t>
      </w:r>
    </w:p>
    <w:p w14:paraId="4BA195E4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12B524DF" wp14:editId="4A543E8D">
            <wp:extent cx="476250" cy="381000"/>
            <wp:effectExtent l="0" t="0" r="0" b="0"/>
            <wp:docPr id="3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2C90" w14:textId="77777777" w:rsidR="00F6165B" w:rsidRDefault="00000000">
      <w:pPr>
        <w:pStyle w:val="AxureHeading4"/>
        <w:keepNext/>
      </w:pPr>
      <w:r>
        <w:t>finnish</w:t>
      </w:r>
    </w:p>
    <w:p w14:paraId="4EBA56E5" w14:textId="77777777" w:rsidR="00F6165B" w:rsidRDefault="00000000">
      <w:pPr>
        <w:pStyle w:val="AxureHeading4"/>
        <w:keepNext/>
      </w:pPr>
      <w:r>
        <w:t>User Interface</w:t>
      </w:r>
    </w:p>
    <w:p w14:paraId="5DA46D13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1CF08243" wp14:editId="51C2126A">
            <wp:extent cx="476250" cy="381000"/>
            <wp:effectExtent l="0" t="0" r="0" b="0"/>
            <wp:docPr id="4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6299" w14:textId="77777777" w:rsidR="00F6165B" w:rsidRDefault="00000000">
      <w:pPr>
        <w:pStyle w:val="AxureHeading4"/>
        <w:keepNext/>
      </w:pPr>
      <w:r>
        <w:t>chinese</w:t>
      </w:r>
    </w:p>
    <w:p w14:paraId="05484241" w14:textId="77777777" w:rsidR="00F6165B" w:rsidRDefault="00000000">
      <w:pPr>
        <w:pStyle w:val="AxureHeading4"/>
        <w:keepNext/>
      </w:pPr>
      <w:r>
        <w:t>User Interface</w:t>
      </w:r>
    </w:p>
    <w:p w14:paraId="402273B5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1D4950B0" wp14:editId="20A94429">
            <wp:extent cx="476250" cy="381000"/>
            <wp:effectExtent l="0" t="0" r="0" b="0"/>
            <wp:docPr id="5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B429" w14:textId="77777777" w:rsidR="00F6165B" w:rsidRDefault="00000000">
      <w:pPr>
        <w:pStyle w:val="AxureHeading3"/>
        <w:keepNext/>
      </w:pPr>
      <w:r>
        <w:lastRenderedPageBreak/>
        <w:t>login box</w:t>
      </w:r>
    </w:p>
    <w:p w14:paraId="7CB52E5B" w14:textId="77777777" w:rsidR="00F6165B" w:rsidRDefault="00000000">
      <w:pPr>
        <w:pStyle w:val="AxureHeading4"/>
        <w:keepNext/>
      </w:pPr>
      <w:r>
        <w:t>State 1</w:t>
      </w:r>
    </w:p>
    <w:p w14:paraId="4DC0525E" w14:textId="77777777" w:rsidR="00F6165B" w:rsidRDefault="00000000">
      <w:pPr>
        <w:pStyle w:val="AxureHeading4"/>
        <w:keepNext/>
      </w:pPr>
      <w:r>
        <w:t>User Interface</w:t>
      </w:r>
    </w:p>
    <w:p w14:paraId="6624BCFC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18A892AB" wp14:editId="160F5F53">
            <wp:extent cx="2857500" cy="2190750"/>
            <wp:effectExtent l="0" t="0" r="0" b="0"/>
            <wp:docPr id="6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EB69" w14:textId="77777777" w:rsidR="00F6165B" w:rsidRDefault="00000000">
      <w:pPr>
        <w:pStyle w:val="AxureHeading3"/>
        <w:keepNext/>
      </w:pPr>
      <w:r>
        <w:lastRenderedPageBreak/>
        <w:t>sign up box</w:t>
      </w:r>
    </w:p>
    <w:p w14:paraId="15BDE926" w14:textId="77777777" w:rsidR="00F6165B" w:rsidRDefault="00000000">
      <w:pPr>
        <w:pStyle w:val="AxureHeading4"/>
        <w:keepNext/>
      </w:pPr>
      <w:r>
        <w:t>State 1</w:t>
      </w:r>
    </w:p>
    <w:p w14:paraId="31A60DA7" w14:textId="77777777" w:rsidR="00F6165B" w:rsidRDefault="00000000">
      <w:pPr>
        <w:pStyle w:val="AxureHeading4"/>
        <w:keepNext/>
      </w:pPr>
      <w:r>
        <w:t>User Interface</w:t>
      </w:r>
    </w:p>
    <w:p w14:paraId="4A669802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66C8A547" wp14:editId="3A79827D">
            <wp:extent cx="2857500" cy="5067300"/>
            <wp:effectExtent l="0" t="0" r="0" b="0"/>
            <wp:docPr id="7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647C" w14:textId="77777777" w:rsidR="00F6165B" w:rsidRDefault="00000000">
      <w:pPr>
        <w:pStyle w:val="AxureHeading3"/>
        <w:keepNext/>
      </w:pPr>
      <w:r>
        <w:t>Unnamed</w:t>
      </w:r>
    </w:p>
    <w:p w14:paraId="7435C821" w14:textId="77777777" w:rsidR="00F6165B" w:rsidRDefault="00000000">
      <w:pPr>
        <w:pStyle w:val="AxureHeading4"/>
        <w:keepNext/>
      </w:pPr>
      <w:r>
        <w:t>State 1</w:t>
      </w:r>
    </w:p>
    <w:p w14:paraId="4E4B8715" w14:textId="77777777" w:rsidR="00F6165B" w:rsidRDefault="00000000">
      <w:pPr>
        <w:pStyle w:val="AxureHeading4"/>
        <w:keepNext/>
      </w:pPr>
      <w:r>
        <w:t>User Interface</w:t>
      </w:r>
    </w:p>
    <w:p w14:paraId="428A1C73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628FCC40" wp14:editId="419BA118">
            <wp:extent cx="1762125" cy="381000"/>
            <wp:effectExtent l="0" t="0" r="0" b="0"/>
            <wp:docPr id="8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503A" w14:textId="77777777" w:rsidR="00F6165B" w:rsidRDefault="00000000">
      <w:pPr>
        <w:pStyle w:val="AxureHeading3"/>
        <w:keepNext/>
      </w:pPr>
      <w:r>
        <w:lastRenderedPageBreak/>
        <w:t>menu open</w:t>
      </w:r>
    </w:p>
    <w:p w14:paraId="077CA2DB" w14:textId="77777777" w:rsidR="00F6165B" w:rsidRDefault="00000000">
      <w:pPr>
        <w:pStyle w:val="AxureHeading4"/>
        <w:keepNext/>
      </w:pPr>
      <w:r>
        <w:t>open</w:t>
      </w:r>
    </w:p>
    <w:p w14:paraId="5380609B" w14:textId="77777777" w:rsidR="00F6165B" w:rsidRDefault="00000000">
      <w:pPr>
        <w:pStyle w:val="AxureHeading4"/>
        <w:keepNext/>
      </w:pPr>
      <w:r>
        <w:t>User Interface</w:t>
      </w:r>
    </w:p>
    <w:p w14:paraId="7F070B39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0A7FFA80" wp14:editId="6AB9BFBD">
            <wp:extent cx="1428750" cy="2857500"/>
            <wp:effectExtent l="0" t="0" r="0" b="0"/>
            <wp:docPr id="9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7FA5" w14:textId="77777777" w:rsidR="00F6165B" w:rsidRDefault="00000000">
      <w:pPr>
        <w:pStyle w:val="AxureHeading2"/>
        <w:keepNext/>
      </w:pPr>
      <w:r>
        <w:br w:type="page"/>
      </w:r>
      <w:r>
        <w:lastRenderedPageBreak/>
        <w:t>passenger</w:t>
      </w:r>
    </w:p>
    <w:p w14:paraId="479BB32F" w14:textId="77777777" w:rsidR="00F6165B" w:rsidRDefault="00000000">
      <w:pPr>
        <w:pStyle w:val="AxureHeading3"/>
        <w:keepNext/>
      </w:pPr>
      <w:r>
        <w:t>User Interface</w:t>
      </w:r>
    </w:p>
    <w:p w14:paraId="3B35EE89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72FD9B2F" wp14:editId="06375F00">
            <wp:extent cx="3571875" cy="6057900"/>
            <wp:effectExtent l="0" t="0" r="0" b="0"/>
            <wp:docPr id="10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DD28" w14:textId="77777777" w:rsidR="00F6165B" w:rsidRDefault="00000000">
      <w:pPr>
        <w:pStyle w:val="AxureHeading3"/>
        <w:keepNext/>
      </w:pPr>
      <w:r>
        <w:lastRenderedPageBreak/>
        <w:t>main</w:t>
      </w:r>
    </w:p>
    <w:p w14:paraId="4B8D03C6" w14:textId="77777777" w:rsidR="00F6165B" w:rsidRDefault="00000000">
      <w:pPr>
        <w:pStyle w:val="AxureHeading4"/>
        <w:keepNext/>
      </w:pPr>
      <w:r>
        <w:t>State 1</w:t>
      </w:r>
    </w:p>
    <w:p w14:paraId="7BD69E44" w14:textId="77777777" w:rsidR="00F6165B" w:rsidRDefault="00000000">
      <w:pPr>
        <w:pStyle w:val="AxureHeading4"/>
        <w:keepNext/>
      </w:pPr>
      <w:r>
        <w:t>User Interface</w:t>
      </w:r>
    </w:p>
    <w:p w14:paraId="738280A6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15443F78" wp14:editId="7643A878">
            <wp:extent cx="2857500" cy="5372100"/>
            <wp:effectExtent l="0" t="0" r="0" b="0"/>
            <wp:docPr id="11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5A83" w14:textId="77777777" w:rsidR="00F6165B" w:rsidRDefault="00000000">
      <w:pPr>
        <w:pStyle w:val="AxureHeading3"/>
        <w:keepNext/>
      </w:pPr>
      <w:r>
        <w:lastRenderedPageBreak/>
        <w:t>notification</w:t>
      </w:r>
    </w:p>
    <w:p w14:paraId="20333752" w14:textId="77777777" w:rsidR="00F6165B" w:rsidRDefault="00000000">
      <w:pPr>
        <w:pStyle w:val="AxureHeading4"/>
        <w:keepNext/>
      </w:pPr>
      <w:r>
        <w:t>State 1</w:t>
      </w:r>
    </w:p>
    <w:p w14:paraId="67DE15A2" w14:textId="77777777" w:rsidR="00F6165B" w:rsidRDefault="00000000">
      <w:pPr>
        <w:pStyle w:val="AxureHeading4"/>
        <w:keepNext/>
      </w:pPr>
      <w:r>
        <w:t>User Interface</w:t>
      </w:r>
    </w:p>
    <w:p w14:paraId="4DF0E7AE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1CA3078C" wp14:editId="35653464">
            <wp:extent cx="2857500" cy="5372100"/>
            <wp:effectExtent l="0" t="0" r="0" b="0"/>
            <wp:docPr id="12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D368" w14:textId="77777777" w:rsidR="00F6165B" w:rsidRDefault="00000000">
      <w:pPr>
        <w:pStyle w:val="AxureHeading3"/>
        <w:keepNext/>
      </w:pPr>
      <w:r>
        <w:lastRenderedPageBreak/>
        <w:t>new appointment</w:t>
      </w:r>
    </w:p>
    <w:p w14:paraId="245F046A" w14:textId="77777777" w:rsidR="00F6165B" w:rsidRDefault="00000000">
      <w:pPr>
        <w:pStyle w:val="AxureHeading4"/>
        <w:keepNext/>
      </w:pPr>
      <w:r>
        <w:t>State 1</w:t>
      </w:r>
    </w:p>
    <w:p w14:paraId="6C3922DB" w14:textId="77777777" w:rsidR="00F6165B" w:rsidRDefault="00000000">
      <w:pPr>
        <w:pStyle w:val="AxureHeading4"/>
        <w:keepNext/>
      </w:pPr>
      <w:r>
        <w:t>User Interface</w:t>
      </w:r>
    </w:p>
    <w:p w14:paraId="66FB2F48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0697B274" wp14:editId="04A5C29E">
            <wp:extent cx="2857500" cy="5372100"/>
            <wp:effectExtent l="0" t="0" r="0" b="0"/>
            <wp:docPr id="13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C395" w14:textId="77777777" w:rsidR="00F6165B" w:rsidRDefault="00000000">
      <w:pPr>
        <w:pStyle w:val="AxureHeading3"/>
        <w:keepNext/>
      </w:pPr>
      <w:r>
        <w:lastRenderedPageBreak/>
        <w:t>profile</w:t>
      </w:r>
    </w:p>
    <w:p w14:paraId="54C91095" w14:textId="77777777" w:rsidR="00F6165B" w:rsidRDefault="00000000">
      <w:pPr>
        <w:pStyle w:val="AxureHeading4"/>
        <w:keepNext/>
      </w:pPr>
      <w:r>
        <w:t>State 1</w:t>
      </w:r>
    </w:p>
    <w:p w14:paraId="408DFBB8" w14:textId="77777777" w:rsidR="00F6165B" w:rsidRDefault="00000000">
      <w:pPr>
        <w:pStyle w:val="AxureHeading4"/>
        <w:keepNext/>
      </w:pPr>
      <w:r>
        <w:t>User Interface</w:t>
      </w:r>
    </w:p>
    <w:p w14:paraId="21FEA8A6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6627DCE5" wp14:editId="2252318F">
            <wp:extent cx="2857500" cy="5372100"/>
            <wp:effectExtent l="0" t="0" r="0" b="0"/>
            <wp:docPr id="14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A3DF" w14:textId="77777777" w:rsidR="00F6165B" w:rsidRDefault="00000000">
      <w:pPr>
        <w:pStyle w:val="AxureHeading3"/>
        <w:keepNext/>
      </w:pPr>
      <w:r>
        <w:lastRenderedPageBreak/>
        <w:t>menu open</w:t>
      </w:r>
    </w:p>
    <w:p w14:paraId="17D38B5D" w14:textId="77777777" w:rsidR="00F6165B" w:rsidRDefault="00000000">
      <w:pPr>
        <w:pStyle w:val="AxureHeading4"/>
        <w:keepNext/>
      </w:pPr>
      <w:r>
        <w:t>State 1</w:t>
      </w:r>
    </w:p>
    <w:p w14:paraId="29963119" w14:textId="77777777" w:rsidR="00F6165B" w:rsidRDefault="00000000">
      <w:pPr>
        <w:pStyle w:val="AxureHeading4"/>
        <w:keepNext/>
      </w:pPr>
      <w:r>
        <w:t>User Interface</w:t>
      </w:r>
    </w:p>
    <w:p w14:paraId="01E65C69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4643F1CC" wp14:editId="379FF773">
            <wp:extent cx="1428750" cy="2857500"/>
            <wp:effectExtent l="0" t="0" r="0" b="0"/>
            <wp:docPr id="15" name="AX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D0D4" w14:textId="77777777" w:rsidR="00F6165B" w:rsidRDefault="00000000">
      <w:pPr>
        <w:pStyle w:val="AxureHeading3"/>
        <w:keepNext/>
      </w:pPr>
      <w:r>
        <w:t>help menu</w:t>
      </w:r>
    </w:p>
    <w:p w14:paraId="5F1F470F" w14:textId="77777777" w:rsidR="00F6165B" w:rsidRDefault="00000000">
      <w:pPr>
        <w:pStyle w:val="AxureHeading4"/>
        <w:keepNext/>
      </w:pPr>
      <w:r>
        <w:t>State 1</w:t>
      </w:r>
    </w:p>
    <w:p w14:paraId="4DF5E689" w14:textId="77777777" w:rsidR="00F6165B" w:rsidRDefault="00000000">
      <w:pPr>
        <w:pStyle w:val="AxureHeading4"/>
        <w:keepNext/>
      </w:pPr>
      <w:r>
        <w:t>User Interface</w:t>
      </w:r>
    </w:p>
    <w:p w14:paraId="6D99F8AC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0EE4D68A" wp14:editId="7C0724DA">
            <wp:extent cx="1428750" cy="762000"/>
            <wp:effectExtent l="0" t="0" r="0" b="0"/>
            <wp:docPr id="16" name="AXU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D5B2" w14:textId="77777777" w:rsidR="00F6165B" w:rsidRDefault="00000000">
      <w:pPr>
        <w:pStyle w:val="AxureHeading3"/>
        <w:keepNext/>
      </w:pPr>
      <w:r>
        <w:t>log out box</w:t>
      </w:r>
    </w:p>
    <w:p w14:paraId="7A43E733" w14:textId="77777777" w:rsidR="00F6165B" w:rsidRDefault="00000000">
      <w:pPr>
        <w:pStyle w:val="AxureHeading4"/>
        <w:keepNext/>
      </w:pPr>
      <w:r>
        <w:t>State 1</w:t>
      </w:r>
    </w:p>
    <w:p w14:paraId="1A09920E" w14:textId="77777777" w:rsidR="00F6165B" w:rsidRDefault="00000000">
      <w:pPr>
        <w:pStyle w:val="AxureHeading4"/>
        <w:keepNext/>
      </w:pPr>
      <w:r>
        <w:t>User Interface</w:t>
      </w:r>
    </w:p>
    <w:p w14:paraId="7C34E6BE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391DAC4B" wp14:editId="42677EB4">
            <wp:extent cx="2857500" cy="1619250"/>
            <wp:effectExtent l="0" t="0" r="0" b="0"/>
            <wp:docPr id="17" name="AXU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080E" w14:textId="77777777" w:rsidR="00F6165B" w:rsidRDefault="00000000">
      <w:pPr>
        <w:pStyle w:val="AxureHeading2"/>
        <w:keepNext/>
      </w:pPr>
      <w:r>
        <w:br w:type="page"/>
      </w:r>
      <w:r>
        <w:lastRenderedPageBreak/>
        <w:t>driver</w:t>
      </w:r>
    </w:p>
    <w:p w14:paraId="4E92AC78" w14:textId="77777777" w:rsidR="00F6165B" w:rsidRDefault="00000000">
      <w:pPr>
        <w:pStyle w:val="AxureHeading3"/>
        <w:keepNext/>
      </w:pPr>
      <w:r>
        <w:t>User Interface</w:t>
      </w:r>
    </w:p>
    <w:p w14:paraId="6BEF57F3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1774A7D8" wp14:editId="7157C4E2">
            <wp:extent cx="3571875" cy="6057900"/>
            <wp:effectExtent l="0" t="0" r="0" b="0"/>
            <wp:docPr id="18" name="AXU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8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F5BE" w14:textId="77777777" w:rsidR="00F6165B" w:rsidRDefault="00000000">
      <w:pPr>
        <w:pStyle w:val="AxureHeading3"/>
        <w:keepNext/>
      </w:pPr>
      <w:r>
        <w:lastRenderedPageBreak/>
        <w:t>main</w:t>
      </w:r>
    </w:p>
    <w:p w14:paraId="2A996C97" w14:textId="77777777" w:rsidR="00F6165B" w:rsidRDefault="00000000">
      <w:pPr>
        <w:pStyle w:val="AxureHeading4"/>
        <w:keepNext/>
      </w:pPr>
      <w:r>
        <w:t>State 1</w:t>
      </w:r>
    </w:p>
    <w:p w14:paraId="5AE7AC47" w14:textId="77777777" w:rsidR="00F6165B" w:rsidRDefault="00000000">
      <w:pPr>
        <w:pStyle w:val="AxureHeading4"/>
        <w:keepNext/>
      </w:pPr>
      <w:r>
        <w:t>User Interface</w:t>
      </w:r>
    </w:p>
    <w:p w14:paraId="04C90E51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4F2913E0" wp14:editId="75EC694A">
            <wp:extent cx="2857500" cy="5372100"/>
            <wp:effectExtent l="0" t="0" r="0" b="0"/>
            <wp:docPr id="19" name="AXU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E9D5" w14:textId="77777777" w:rsidR="00F6165B" w:rsidRDefault="00000000">
      <w:pPr>
        <w:pStyle w:val="AxureHeading3"/>
        <w:keepNext/>
      </w:pPr>
      <w:r>
        <w:lastRenderedPageBreak/>
        <w:t>notification</w:t>
      </w:r>
    </w:p>
    <w:p w14:paraId="45B550E4" w14:textId="77777777" w:rsidR="00F6165B" w:rsidRDefault="00000000">
      <w:pPr>
        <w:pStyle w:val="AxureHeading4"/>
        <w:keepNext/>
      </w:pPr>
      <w:r>
        <w:t>State 1</w:t>
      </w:r>
    </w:p>
    <w:p w14:paraId="57ED23BA" w14:textId="77777777" w:rsidR="00F6165B" w:rsidRDefault="00000000">
      <w:pPr>
        <w:pStyle w:val="AxureHeading4"/>
        <w:keepNext/>
      </w:pPr>
      <w:r>
        <w:t>User Interface</w:t>
      </w:r>
    </w:p>
    <w:p w14:paraId="3F807BCC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099031D3" wp14:editId="7BD41B87">
            <wp:extent cx="2857500" cy="5372100"/>
            <wp:effectExtent l="0" t="0" r="0" b="0"/>
            <wp:docPr id="20" name="AXU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XU2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2A29" w14:textId="77777777" w:rsidR="00F6165B" w:rsidRDefault="00000000">
      <w:pPr>
        <w:pStyle w:val="AxureHeading3"/>
        <w:keepNext/>
      </w:pPr>
      <w:r>
        <w:lastRenderedPageBreak/>
        <w:t>profile</w:t>
      </w:r>
    </w:p>
    <w:p w14:paraId="69D033B2" w14:textId="77777777" w:rsidR="00F6165B" w:rsidRDefault="00000000">
      <w:pPr>
        <w:pStyle w:val="AxureHeading4"/>
        <w:keepNext/>
      </w:pPr>
      <w:r>
        <w:t>State 1</w:t>
      </w:r>
    </w:p>
    <w:p w14:paraId="735C1478" w14:textId="77777777" w:rsidR="00F6165B" w:rsidRDefault="00000000">
      <w:pPr>
        <w:pStyle w:val="AxureHeading4"/>
        <w:keepNext/>
      </w:pPr>
      <w:r>
        <w:t>User Interface</w:t>
      </w:r>
    </w:p>
    <w:p w14:paraId="2E8A3382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13310CDF" wp14:editId="5BC7802E">
            <wp:extent cx="2857500" cy="5372100"/>
            <wp:effectExtent l="0" t="0" r="0" b="0"/>
            <wp:docPr id="21" name="AXU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XU2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DC12" w14:textId="77777777" w:rsidR="00F6165B" w:rsidRDefault="00000000">
      <w:pPr>
        <w:pStyle w:val="AxureHeading3"/>
        <w:keepNext/>
      </w:pPr>
      <w:r>
        <w:lastRenderedPageBreak/>
        <w:t>new mission</w:t>
      </w:r>
    </w:p>
    <w:p w14:paraId="619549D9" w14:textId="77777777" w:rsidR="00F6165B" w:rsidRDefault="00000000">
      <w:pPr>
        <w:pStyle w:val="AxureHeading4"/>
        <w:keepNext/>
      </w:pPr>
      <w:r>
        <w:t>State 1</w:t>
      </w:r>
    </w:p>
    <w:p w14:paraId="373EE339" w14:textId="77777777" w:rsidR="00F6165B" w:rsidRDefault="00000000">
      <w:pPr>
        <w:pStyle w:val="AxureHeading4"/>
        <w:keepNext/>
      </w:pPr>
      <w:r>
        <w:t>User Interface</w:t>
      </w:r>
    </w:p>
    <w:p w14:paraId="029FCFF0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0F8D5542" wp14:editId="3C0C71B6">
            <wp:extent cx="2857500" cy="5372100"/>
            <wp:effectExtent l="0" t="0" r="0" b="0"/>
            <wp:docPr id="22" name="AXU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XU2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CF94" w14:textId="77777777" w:rsidR="00F6165B" w:rsidRDefault="00000000">
      <w:pPr>
        <w:pStyle w:val="AxureHeading3"/>
        <w:keepNext/>
      </w:pPr>
      <w:r>
        <w:lastRenderedPageBreak/>
        <w:t>chat box</w:t>
      </w:r>
    </w:p>
    <w:p w14:paraId="2F402CBF" w14:textId="77777777" w:rsidR="00F6165B" w:rsidRDefault="00000000">
      <w:pPr>
        <w:pStyle w:val="AxureHeading4"/>
        <w:keepNext/>
      </w:pPr>
      <w:r>
        <w:t>State 1</w:t>
      </w:r>
    </w:p>
    <w:p w14:paraId="4C016CE9" w14:textId="77777777" w:rsidR="00F6165B" w:rsidRDefault="00000000">
      <w:pPr>
        <w:pStyle w:val="AxureHeading4"/>
        <w:keepNext/>
      </w:pPr>
      <w:r>
        <w:t>User Interface</w:t>
      </w:r>
    </w:p>
    <w:p w14:paraId="6DBBF218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44731774" wp14:editId="0E5789CC">
            <wp:extent cx="2381250" cy="4286250"/>
            <wp:effectExtent l="0" t="0" r="0" b="0"/>
            <wp:docPr id="23" name="AXU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XU2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7F8C" w14:textId="77777777" w:rsidR="00F6165B" w:rsidRDefault="00000000">
      <w:pPr>
        <w:pStyle w:val="AxureHeading3"/>
        <w:keepNext/>
      </w:pPr>
      <w:r>
        <w:lastRenderedPageBreak/>
        <w:t>menu open</w:t>
      </w:r>
    </w:p>
    <w:p w14:paraId="5E810F60" w14:textId="77777777" w:rsidR="00F6165B" w:rsidRDefault="00000000">
      <w:pPr>
        <w:pStyle w:val="AxureHeading4"/>
        <w:keepNext/>
      </w:pPr>
      <w:r>
        <w:t>State 1</w:t>
      </w:r>
    </w:p>
    <w:p w14:paraId="1837B6D6" w14:textId="77777777" w:rsidR="00F6165B" w:rsidRDefault="00000000">
      <w:pPr>
        <w:pStyle w:val="AxureHeading4"/>
        <w:keepNext/>
      </w:pPr>
      <w:r>
        <w:t>User Interface</w:t>
      </w:r>
    </w:p>
    <w:p w14:paraId="2C6DE4DE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4F4E039E" wp14:editId="7EED9A30">
            <wp:extent cx="1428750" cy="2857500"/>
            <wp:effectExtent l="0" t="0" r="0" b="0"/>
            <wp:docPr id="24" name="AXU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XU2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EA2C" w14:textId="77777777" w:rsidR="00F6165B" w:rsidRDefault="00000000">
      <w:pPr>
        <w:pStyle w:val="AxureHeading3"/>
        <w:keepNext/>
      </w:pPr>
      <w:r>
        <w:t>help menu</w:t>
      </w:r>
    </w:p>
    <w:p w14:paraId="71B1656F" w14:textId="77777777" w:rsidR="00F6165B" w:rsidRDefault="00000000">
      <w:pPr>
        <w:pStyle w:val="AxureHeading4"/>
        <w:keepNext/>
      </w:pPr>
      <w:r>
        <w:t>State 1</w:t>
      </w:r>
    </w:p>
    <w:p w14:paraId="3D8D5028" w14:textId="77777777" w:rsidR="00F6165B" w:rsidRDefault="00000000">
      <w:pPr>
        <w:pStyle w:val="AxureHeading4"/>
        <w:keepNext/>
      </w:pPr>
      <w:r>
        <w:t>User Interface</w:t>
      </w:r>
    </w:p>
    <w:p w14:paraId="7148D9AF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7C4122D0" wp14:editId="69E17DAC">
            <wp:extent cx="1428750" cy="762000"/>
            <wp:effectExtent l="0" t="0" r="0" b="0"/>
            <wp:docPr id="25" name="AXU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XU2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EF89" w14:textId="77777777" w:rsidR="00F6165B" w:rsidRDefault="00000000">
      <w:pPr>
        <w:pStyle w:val="AxureHeading3"/>
        <w:keepNext/>
      </w:pPr>
      <w:r>
        <w:t>log out box</w:t>
      </w:r>
    </w:p>
    <w:p w14:paraId="6799100B" w14:textId="77777777" w:rsidR="00F6165B" w:rsidRDefault="00000000">
      <w:pPr>
        <w:pStyle w:val="AxureHeading4"/>
        <w:keepNext/>
      </w:pPr>
      <w:r>
        <w:t>State 1</w:t>
      </w:r>
    </w:p>
    <w:p w14:paraId="76095574" w14:textId="77777777" w:rsidR="00F6165B" w:rsidRDefault="00000000">
      <w:pPr>
        <w:pStyle w:val="AxureHeading4"/>
        <w:keepNext/>
      </w:pPr>
      <w:r>
        <w:t>User Interface</w:t>
      </w:r>
    </w:p>
    <w:p w14:paraId="5F202CB7" w14:textId="77777777" w:rsidR="00F6165B" w:rsidRDefault="00000000">
      <w:pPr>
        <w:pStyle w:val="AxureImageParagraph"/>
      </w:pPr>
      <w:r>
        <w:rPr>
          <w:noProof/>
        </w:rPr>
        <w:drawing>
          <wp:inline distT="0" distB="0" distL="0" distR="0" wp14:anchorId="0A9F0FEC" wp14:editId="13327B72">
            <wp:extent cx="2857500" cy="1619250"/>
            <wp:effectExtent l="0" t="0" r="0" b="0"/>
            <wp:docPr id="26" name="AXU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XU2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3FC5" w14:textId="77777777" w:rsidR="00F6165B" w:rsidRDefault="00F6165B">
      <w:pPr>
        <w:sectPr w:rsidR="00F6165B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14:paraId="377B59DC" w14:textId="77777777" w:rsidR="00621363" w:rsidRDefault="00621363"/>
    <w:sectPr w:rsidR="00621363" w:rsidSect="004F3FB3">
      <w:headerReference w:type="default" r:id="rId34"/>
      <w:footerReference w:type="default" r:id="rId35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1BEB2" w14:textId="77777777" w:rsidR="00621363" w:rsidRDefault="00621363" w:rsidP="00093BE1">
      <w:pPr>
        <w:spacing w:before="0" w:after="0"/>
      </w:pPr>
      <w:r>
        <w:separator/>
      </w:r>
    </w:p>
  </w:endnote>
  <w:endnote w:type="continuationSeparator" w:id="0">
    <w:p w14:paraId="6408727F" w14:textId="77777777" w:rsidR="00621363" w:rsidRDefault="00621363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072534BE" w14:textId="77777777" w:rsidTr="001F050D">
      <w:trPr>
        <w:trHeight w:val="180"/>
      </w:trPr>
      <w:tc>
        <w:tcPr>
          <w:tcW w:w="2214" w:type="pct"/>
        </w:tcPr>
        <w:p w14:paraId="270A4872" w14:textId="77777777"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14:paraId="5089F888" w14:textId="77777777"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58105F4F" w14:textId="77777777" w:rsidR="004852C3" w:rsidRDefault="004852C3">
          <w:pPr>
            <w:pStyle w:val="ac"/>
          </w:pPr>
        </w:p>
      </w:tc>
    </w:tr>
    <w:tr w:rsidR="004852C3" w14:paraId="7DBD5E43" w14:textId="77777777" w:rsidTr="001F050D">
      <w:tc>
        <w:tcPr>
          <w:tcW w:w="2214" w:type="pct"/>
        </w:tcPr>
        <w:p w14:paraId="396504BC" w14:textId="77777777"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14:paraId="73738479" w14:textId="77777777"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14:paraId="31AE108A" w14:textId="77777777" w:rsidR="004852C3" w:rsidRDefault="004852C3">
          <w:pPr>
            <w:pStyle w:val="ac"/>
          </w:pPr>
        </w:p>
      </w:tc>
    </w:tr>
  </w:tbl>
  <w:p w14:paraId="64D63243" w14:textId="77777777" w:rsidR="004852C3" w:rsidRDefault="004852C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3A9EFE0F" w14:textId="77777777" w:rsidTr="001F050D">
      <w:trPr>
        <w:trHeight w:val="180"/>
      </w:trPr>
      <w:tc>
        <w:tcPr>
          <w:tcW w:w="2214" w:type="pct"/>
        </w:tcPr>
        <w:p w14:paraId="1655E914" w14:textId="77777777"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14:paraId="78DB678C" w14:textId="77777777"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14206A69" w14:textId="77777777" w:rsidR="004852C3" w:rsidRDefault="004852C3">
          <w:pPr>
            <w:pStyle w:val="ac"/>
          </w:pPr>
        </w:p>
      </w:tc>
    </w:tr>
    <w:tr w:rsidR="004852C3" w14:paraId="26FA3D43" w14:textId="77777777" w:rsidTr="001F050D">
      <w:tc>
        <w:tcPr>
          <w:tcW w:w="2214" w:type="pct"/>
        </w:tcPr>
        <w:p w14:paraId="00855CF8" w14:textId="77777777"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14:paraId="174C4F91" w14:textId="77777777"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14:paraId="65952D5D" w14:textId="77777777" w:rsidR="004852C3" w:rsidRDefault="004852C3">
          <w:pPr>
            <w:pStyle w:val="ac"/>
          </w:pPr>
        </w:p>
      </w:tc>
    </w:tr>
  </w:tbl>
  <w:p w14:paraId="690D07DB" w14:textId="77777777" w:rsidR="004852C3" w:rsidRDefault="004852C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B9F4E" w14:textId="77777777" w:rsidR="00621363" w:rsidRDefault="00621363" w:rsidP="00093BE1">
      <w:pPr>
        <w:spacing w:before="0" w:after="0"/>
      </w:pPr>
      <w:r>
        <w:separator/>
      </w:r>
    </w:p>
  </w:footnote>
  <w:footnote w:type="continuationSeparator" w:id="0">
    <w:p w14:paraId="08BD501F" w14:textId="77777777" w:rsidR="00621363" w:rsidRDefault="00621363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2D3024A3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C254761" w14:textId="77777777" w:rsidR="00557485" w:rsidRPr="003E5A01" w:rsidRDefault="004E4B27" w:rsidP="00557485">
              <w:pPr>
                <w:pStyle w:val="a8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14:paraId="2AFA573C" w14:textId="77777777" w:rsidR="00557485" w:rsidRDefault="00557485" w:rsidP="0077520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5341CEC2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56426842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7AE58C3C" w14:textId="77777777" w:rsidR="00557485" w:rsidRPr="003E5A01" w:rsidRDefault="004E4B27" w:rsidP="00557485">
              <w:pPr>
                <w:pStyle w:val="a8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14:paraId="1EA5D726" w14:textId="77777777" w:rsidR="00557485" w:rsidRDefault="00557485" w:rsidP="0077520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3FC2855"/>
    <w:multiLevelType w:val="multilevel"/>
    <w:tmpl w:val="E63C3EA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527881"/>
    <w:multiLevelType w:val="multilevel"/>
    <w:tmpl w:val="5FF6FE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25476346">
    <w:abstractNumId w:val="6"/>
  </w:num>
  <w:num w:numId="2" w16cid:durableId="1505170020">
    <w:abstractNumId w:val="10"/>
  </w:num>
  <w:num w:numId="3" w16cid:durableId="1789204057">
    <w:abstractNumId w:val="8"/>
  </w:num>
  <w:num w:numId="4" w16cid:durableId="977955992">
    <w:abstractNumId w:val="12"/>
  </w:num>
  <w:num w:numId="5" w16cid:durableId="1233809041">
    <w:abstractNumId w:val="2"/>
  </w:num>
  <w:num w:numId="6" w16cid:durableId="461576723">
    <w:abstractNumId w:val="5"/>
  </w:num>
  <w:num w:numId="7" w16cid:durableId="1297755655">
    <w:abstractNumId w:val="11"/>
  </w:num>
  <w:num w:numId="8" w16cid:durableId="1327591429">
    <w:abstractNumId w:val="13"/>
  </w:num>
  <w:num w:numId="9" w16cid:durableId="1648778919">
    <w:abstractNumId w:val="1"/>
  </w:num>
  <w:num w:numId="10" w16cid:durableId="33017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62810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1363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23241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6165B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6DD80D"/>
  <w15:docId w15:val="{F77A3A94-41BC-4310-B7A7-369B9239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7D1422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0">
    <w:name w:val="标题 5 字符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8">
    <w:name w:val="No Spacing"/>
    <w:link w:val="a9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header"/>
    <w:basedOn w:val="a"/>
    <w:link w:val="ab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b">
    <w:name w:val="页眉 字符"/>
    <w:basedOn w:val="a0"/>
    <w:link w:val="aa"/>
    <w:uiPriority w:val="99"/>
    <w:rsid w:val="00093BE1"/>
    <w:rPr>
      <w:rFonts w:ascii="Arial" w:hAnsi="Arial" w:cs="Arial"/>
      <w:sz w:val="18"/>
      <w:szCs w:val="24"/>
    </w:rPr>
  </w:style>
  <w:style w:type="paragraph" w:styleId="ac">
    <w:name w:val="footer"/>
    <w:basedOn w:val="a"/>
    <w:link w:val="ad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d">
    <w:name w:val="页脚 字符"/>
    <w:basedOn w:val="a0"/>
    <w:link w:val="ac"/>
    <w:uiPriority w:val="99"/>
    <w:rsid w:val="00093BE1"/>
    <w:rPr>
      <w:rFonts w:ascii="Arial" w:hAnsi="Arial" w:cs="Arial"/>
      <w:sz w:val="18"/>
      <w:szCs w:val="24"/>
    </w:rPr>
  </w:style>
  <w:style w:type="character" w:styleId="ae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  <w:rPr>
              <w:rFonts w:hint="eastAsia"/>
            </w:rPr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  <w:rPr>
              <w:rFonts w:hint="eastAsia"/>
            </w:rPr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071"/>
    <w:rsid w:val="00362810"/>
    <w:rsid w:val="003F6095"/>
    <w:rsid w:val="004C4F25"/>
    <w:rsid w:val="006B709E"/>
    <w:rsid w:val="009D3071"/>
    <w:rsid w:val="00CF7C83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9</TotalTime>
  <Pages>21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subject>AirPick</dc:subject>
  <dc:creator>Qingyun Wang</dc:creator>
  <cp:lastModifiedBy>Qingyun Wang</cp:lastModifiedBy>
  <cp:revision>5</cp:revision>
  <cp:lastPrinted>2010-09-03T00:33:00Z</cp:lastPrinted>
  <dcterms:created xsi:type="dcterms:W3CDTF">2010-09-03T21:47:00Z</dcterms:created>
  <dcterms:modified xsi:type="dcterms:W3CDTF">2024-09-04T22:21:00Z</dcterms:modified>
</cp:coreProperties>
</file>